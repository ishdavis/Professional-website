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200" w:firstRow="0" w:lastRow="0" w:firstColumn="0" w:lastColumn="0" w:noHBand="1" w:noVBand="0"/>
      </w:tblPr>
      <w:tblGrid>
        <w:gridCol w:w="8536"/>
        <w:gridCol w:w="104"/>
      </w:tblGrid>
      <w:tr w:rsidR="008E18D5" w:rsidRPr="00DE7766" w14:paraId="37C607F1" w14:textId="77777777" w:rsidTr="00DE3A67">
        <w:tc>
          <w:tcPr>
            <w:tcW w:w="8856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8641875" w14:textId="77777777" w:rsidR="008E18D5" w:rsidRPr="00BD4390" w:rsidRDefault="00370664" w:rsidP="00E51878">
            <w:pPr>
              <w:pStyle w:val="ContactInfo"/>
              <w:spacing w:beforeLines="20" w:before="48" w:afterLines="20" w:after="48"/>
              <w:jc w:val="center"/>
              <w:rPr>
                <w:b/>
                <w:sz w:val="24"/>
                <w:szCs w:val="24"/>
              </w:rPr>
            </w:pPr>
            <w:r w:rsidRPr="00370664">
              <w:rPr>
                <w:b/>
                <w:sz w:val="24"/>
                <w:szCs w:val="24"/>
              </w:rPr>
              <w:t>Ishvaraus Davis</w:t>
            </w:r>
          </w:p>
          <w:p w14:paraId="730B0476" w14:textId="77777777" w:rsidR="00A54859" w:rsidRDefault="00A54859" w:rsidP="00E51878">
            <w:pPr>
              <w:pStyle w:val="ContactInfo"/>
              <w:spacing w:beforeLines="20" w:before="48" w:afterLines="20" w:after="48"/>
              <w:jc w:val="center"/>
            </w:pPr>
            <w:r>
              <w:t>Ishvaraus@gmail.com</w:t>
            </w:r>
          </w:p>
          <w:p w14:paraId="08B71968" w14:textId="77777777" w:rsidR="00BD4390" w:rsidRDefault="00BD4390" w:rsidP="00E51878">
            <w:pPr>
              <w:pStyle w:val="ContactInfo"/>
              <w:spacing w:beforeLines="20" w:before="48" w:afterLines="20" w:after="48"/>
              <w:jc w:val="center"/>
            </w:pPr>
            <w:r>
              <w:t>912-550-6413</w:t>
            </w:r>
          </w:p>
          <w:p w14:paraId="73566C0A" w14:textId="77777777" w:rsidR="00BD4390" w:rsidRDefault="00BD4390" w:rsidP="00E51878">
            <w:pPr>
              <w:pStyle w:val="ContactInfo"/>
              <w:spacing w:beforeLines="20" w:before="48" w:afterLines="20" w:after="48"/>
              <w:jc w:val="center"/>
              <w:rPr>
                <w:rStyle w:val="public-profile-url"/>
              </w:rPr>
            </w:pPr>
            <w:r>
              <w:t xml:space="preserve">LinkedIn: </w:t>
            </w:r>
            <w:r>
              <w:rPr>
                <w:rStyle w:val="public-profile-url"/>
              </w:rPr>
              <w:t>ishvarausdavis</w:t>
            </w:r>
          </w:p>
          <w:p w14:paraId="557BC3DA" w14:textId="77777777" w:rsidR="00BD4390" w:rsidRDefault="00BD4390" w:rsidP="00E51878">
            <w:pPr>
              <w:pStyle w:val="ContactInfo"/>
              <w:spacing w:beforeLines="20" w:before="48" w:afterLines="20" w:after="48"/>
              <w:jc w:val="center"/>
              <w:rPr>
                <w:rStyle w:val="public-profile-url"/>
              </w:rPr>
            </w:pPr>
            <w:r>
              <w:rPr>
                <w:rStyle w:val="public-profile-url"/>
              </w:rPr>
              <w:t>Github: ishdavis</w:t>
            </w:r>
          </w:p>
          <w:p w14:paraId="081564BB" w14:textId="77777777" w:rsidR="00A54859" w:rsidRPr="00DE7766" w:rsidRDefault="00A54859" w:rsidP="00E51878">
            <w:pPr>
              <w:pStyle w:val="ContactInfo"/>
              <w:spacing w:beforeLines="20" w:before="48" w:afterLines="20" w:after="48"/>
              <w:jc w:val="center"/>
            </w:pPr>
            <w:r>
              <w:rPr>
                <w:rStyle w:val="public-profile-url"/>
              </w:rPr>
              <w:t>ishdavis.com</w:t>
            </w:r>
          </w:p>
        </w:tc>
      </w:tr>
      <w:tr w:rsidR="00DE7766" w:rsidRPr="00DE7766" w14:paraId="747E674B" w14:textId="77777777" w:rsidTr="00DE3A67">
        <w:trPr>
          <w:trHeight w:val="360"/>
        </w:trPr>
        <w:tc>
          <w:tcPr>
            <w:tcW w:w="8856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2B7042" w14:textId="77777777" w:rsidR="00DE7766" w:rsidRPr="00F24C47" w:rsidRDefault="00F24C47" w:rsidP="00E51878">
            <w:pPr>
              <w:pStyle w:val="Heading2"/>
              <w:spacing w:beforeLines="20" w:before="48" w:afterLines="20" w:after="48"/>
              <w:rPr>
                <w:b w:val="0"/>
              </w:rPr>
            </w:pPr>
            <w:r>
              <w:rPr>
                <w:b w:val="0"/>
              </w:rPr>
              <w:t>EDUCATION</w:t>
            </w:r>
          </w:p>
        </w:tc>
      </w:tr>
      <w:tr w:rsidR="00BD4390" w:rsidRPr="00DE7766" w14:paraId="12C746EA" w14:textId="77777777" w:rsidTr="002102D6">
        <w:trPr>
          <w:gridAfter w:val="1"/>
          <w:wAfter w:w="107" w:type="dxa"/>
          <w:trHeight w:val="504"/>
        </w:trPr>
        <w:tc>
          <w:tcPr>
            <w:tcW w:w="874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304DA7DA" w14:textId="569A735C" w:rsidR="00BD4390" w:rsidRPr="00CB314D" w:rsidRDefault="00BD4390" w:rsidP="00E51878">
            <w:pPr>
              <w:pStyle w:val="BusinessNameDates"/>
              <w:numPr>
                <w:ilvl w:val="0"/>
                <w:numId w:val="34"/>
              </w:numPr>
              <w:spacing w:beforeLines="20" w:before="48" w:afterLines="20" w:after="48"/>
              <w:rPr>
                <w:rFonts w:asciiTheme="minorHAnsi" w:hAnsiTheme="minorHAnsi" w:cstheme="minorHAnsi"/>
                <w:sz w:val="16"/>
                <w:szCs w:val="16"/>
              </w:rPr>
            </w:pPr>
            <w:r w:rsidRPr="00CB314D">
              <w:rPr>
                <w:rFonts w:asciiTheme="minorHAnsi" w:hAnsiTheme="minorHAnsi" w:cstheme="minorHAnsi"/>
                <w:sz w:val="16"/>
                <w:szCs w:val="16"/>
              </w:rPr>
              <w:t xml:space="preserve">University of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Pittsburgh,</w:t>
            </w:r>
            <w:r w:rsidR="00D17016">
              <w:rPr>
                <w:rFonts w:asciiTheme="minorHAnsi" w:hAnsiTheme="minorHAnsi" w:cstheme="minorHAnsi"/>
                <w:sz w:val="16"/>
                <w:szCs w:val="16"/>
              </w:rPr>
              <w:t xml:space="preserve"> B.S.</w:t>
            </w:r>
            <w:r w:rsidR="003C60AA">
              <w:rPr>
                <w:rFonts w:asciiTheme="minorHAnsi" w:hAnsiTheme="minorHAnsi" w:cstheme="minorHAnsi"/>
                <w:sz w:val="16"/>
                <w:szCs w:val="16"/>
              </w:rPr>
              <w:t xml:space="preserve"> Comp</w:t>
            </w:r>
            <w:r w:rsidR="00292FB8">
              <w:rPr>
                <w:rFonts w:asciiTheme="minorHAnsi" w:hAnsiTheme="minorHAnsi" w:cstheme="minorHAnsi"/>
                <w:sz w:val="16"/>
                <w:szCs w:val="16"/>
              </w:rPr>
              <w:t>uter Science/Minor i</w:t>
            </w:r>
            <w:r w:rsidR="00663FF0">
              <w:rPr>
                <w:rFonts w:asciiTheme="minorHAnsi" w:hAnsiTheme="minorHAnsi" w:cstheme="minorHAnsi"/>
                <w:sz w:val="16"/>
                <w:szCs w:val="16"/>
              </w:rPr>
              <w:t>n Economics completed April 2017</w:t>
            </w:r>
          </w:p>
          <w:p w14:paraId="2E2D168F" w14:textId="34029B55" w:rsidR="00BD4390" w:rsidRPr="003C60AA" w:rsidRDefault="00041AAC" w:rsidP="00336C2E">
            <w:pPr>
              <w:pStyle w:val="BusinessNameDates"/>
              <w:numPr>
                <w:ilvl w:val="1"/>
                <w:numId w:val="34"/>
              </w:numPr>
              <w:spacing w:beforeLines="20" w:before="48" w:afterLines="20" w:after="4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3.7</w:t>
            </w:r>
            <w:r w:rsidR="00BD4390" w:rsidRPr="00CB314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336C2E">
              <w:rPr>
                <w:rFonts w:asciiTheme="minorHAnsi" w:hAnsiTheme="minorHAnsi" w:cstheme="minorHAnsi"/>
                <w:sz w:val="16"/>
                <w:szCs w:val="16"/>
              </w:rPr>
              <w:t>Computer Science</w:t>
            </w:r>
            <w:r w:rsidR="00BD4390" w:rsidRPr="00CB314D">
              <w:rPr>
                <w:rFonts w:asciiTheme="minorHAnsi" w:hAnsiTheme="minorHAnsi" w:cstheme="minorHAnsi"/>
                <w:sz w:val="16"/>
                <w:szCs w:val="16"/>
              </w:rPr>
              <w:t xml:space="preserve"> GPA</w:t>
            </w:r>
            <w:r w:rsidR="00876496">
              <w:rPr>
                <w:rFonts w:asciiTheme="minorHAnsi" w:hAnsiTheme="minorHAnsi" w:cstheme="minorHAnsi"/>
                <w:sz w:val="16"/>
                <w:szCs w:val="16"/>
              </w:rPr>
              <w:t>, Magna Cum Laude Graduate</w:t>
            </w:r>
          </w:p>
        </w:tc>
      </w:tr>
      <w:tr w:rsidR="00BD4390" w:rsidRPr="00DE7766" w14:paraId="2CA6AED6" w14:textId="77777777" w:rsidTr="002102D6">
        <w:trPr>
          <w:gridAfter w:val="1"/>
          <w:wAfter w:w="107" w:type="dxa"/>
          <w:trHeight w:val="360"/>
        </w:trPr>
        <w:tc>
          <w:tcPr>
            <w:tcW w:w="874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1F8461E" w14:textId="77777777" w:rsidR="00BD4390" w:rsidRPr="00F24C47" w:rsidRDefault="00BD4390" w:rsidP="00E51878">
            <w:pPr>
              <w:pStyle w:val="Heading2"/>
              <w:spacing w:beforeLines="20" w:before="48" w:afterLines="20" w:after="48"/>
              <w:rPr>
                <w:b w:val="0"/>
              </w:rPr>
            </w:pPr>
            <w:r>
              <w:rPr>
                <w:b w:val="0"/>
              </w:rPr>
              <w:t>WORK EXPERIENCE</w:t>
            </w:r>
          </w:p>
        </w:tc>
      </w:tr>
      <w:tr w:rsidR="00BD4390" w:rsidRPr="00DE7766" w14:paraId="54FA4786" w14:textId="77777777" w:rsidTr="00DA7ED7">
        <w:trPr>
          <w:trHeight w:val="7416"/>
        </w:trPr>
        <w:tc>
          <w:tcPr>
            <w:tcW w:w="8856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tbl>
            <w:tblPr>
              <w:tblStyle w:val="TableGrid"/>
              <w:tblW w:w="5000" w:type="pct"/>
              <w:tblLayout w:type="fixed"/>
              <w:tblLook w:val="0200" w:firstRow="0" w:lastRow="0" w:firstColumn="0" w:lastColumn="0" w:noHBand="1" w:noVBand="0"/>
            </w:tblPr>
            <w:tblGrid>
              <w:gridCol w:w="6272"/>
              <w:gridCol w:w="2152"/>
            </w:tblGrid>
            <w:tr w:rsidR="0096764B" w:rsidRPr="00DE7766" w14:paraId="27249C0E" w14:textId="77777777" w:rsidTr="001C21F0">
              <w:trPr>
                <w:trHeight w:val="216"/>
              </w:trPr>
              <w:tc>
                <w:tcPr>
                  <w:tcW w:w="84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9E697" w14:textId="4D8F2068" w:rsidR="0096764B" w:rsidRDefault="0096764B" w:rsidP="00E51878">
                  <w:pPr>
                    <w:pStyle w:val="Heading2"/>
                    <w:spacing w:beforeLines="20" w:before="48" w:afterLines="20" w:after="48"/>
                    <w:rPr>
                      <w:b w:val="0"/>
                    </w:rPr>
                  </w:pPr>
                  <w:r>
                    <w:t xml:space="preserve">Staff Software Engineer, </w:t>
                  </w:r>
                  <w:r>
                    <w:rPr>
                      <w:b w:val="0"/>
                      <w:i/>
                    </w:rPr>
                    <w:t>IBM Watson Data &amp; AI</w:t>
                  </w:r>
                  <w:r>
                    <w:rPr>
                      <w:b w:val="0"/>
                    </w:rPr>
                    <w:t xml:space="preserve"> Security                      November 2018 – Present</w:t>
                  </w:r>
                </w:p>
                <w:p w14:paraId="333F86D6" w14:textId="3AEB345C" w:rsidR="0019747F" w:rsidRPr="0096764B" w:rsidRDefault="008444BA" w:rsidP="0019747F">
                  <w:pPr>
                    <w:pStyle w:val="ListParagraph"/>
                    <w:numPr>
                      <w:ilvl w:val="0"/>
                      <w:numId w:val="34"/>
                    </w:numPr>
                  </w:pPr>
                  <w:r>
                    <w:t>In addition to the development act</w:t>
                  </w:r>
                  <w:r w:rsidR="001C21F0">
                    <w:t>ivities mentioned below, I play a larger role in ensuring service security and am working toward becoming a security expert</w:t>
                  </w:r>
                  <w:r w:rsidR="00A8419E">
                    <w:t xml:space="preserve"> </w:t>
                  </w:r>
                </w:p>
              </w:tc>
            </w:tr>
            <w:tr w:rsidR="003F4F61" w:rsidRPr="00DE7766" w14:paraId="7C418D12" w14:textId="77777777" w:rsidTr="001C21F0">
              <w:trPr>
                <w:trHeight w:val="216"/>
              </w:trPr>
              <w:tc>
                <w:tcPr>
                  <w:tcW w:w="84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E1B98" w14:textId="173CAA11" w:rsidR="003F4F61" w:rsidRDefault="003F4F61" w:rsidP="00E51878">
                  <w:pPr>
                    <w:pStyle w:val="Heading2"/>
                    <w:spacing w:beforeLines="20" w:before="48" w:afterLines="20" w:after="48"/>
                    <w:rPr>
                      <w:b w:val="0"/>
                    </w:rPr>
                  </w:pPr>
                  <w:r>
                    <w:t xml:space="preserve">Software Engineer, </w:t>
                  </w:r>
                  <w:r>
                    <w:rPr>
                      <w:b w:val="0"/>
                      <w:i/>
                    </w:rPr>
                    <w:t xml:space="preserve">IBM </w:t>
                  </w:r>
                  <w:r w:rsidR="00281C3E">
                    <w:rPr>
                      <w:b w:val="0"/>
                      <w:i/>
                    </w:rPr>
                    <w:t>Watson Data &amp; AI</w:t>
                  </w:r>
                  <w:r w:rsidR="0096764B">
                    <w:rPr>
                      <w:b w:val="0"/>
                      <w:i/>
                    </w:rPr>
                    <w:t xml:space="preserve"> Security</w:t>
                  </w:r>
                  <w:r>
                    <w:rPr>
                      <w:b w:val="0"/>
                      <w:i/>
                    </w:rPr>
                    <w:t xml:space="preserve">                </w:t>
                  </w:r>
                  <w:r w:rsidR="0096764B">
                    <w:rPr>
                      <w:b w:val="0"/>
                      <w:i/>
                    </w:rPr>
                    <w:t xml:space="preserve">               </w:t>
                  </w:r>
                  <w:r w:rsidR="0096764B">
                    <w:rPr>
                      <w:b w:val="0"/>
                    </w:rPr>
                    <w:t>June</w:t>
                  </w:r>
                  <w:r w:rsidR="00BF79F0">
                    <w:rPr>
                      <w:b w:val="0"/>
                    </w:rPr>
                    <w:t xml:space="preserve"> 2017</w:t>
                  </w:r>
                  <w:r>
                    <w:rPr>
                      <w:b w:val="0"/>
                    </w:rPr>
                    <w:t xml:space="preserve"> – </w:t>
                  </w:r>
                  <w:r w:rsidR="0096764B">
                    <w:rPr>
                      <w:b w:val="0"/>
                    </w:rPr>
                    <w:t>November 2018</w:t>
                  </w:r>
                </w:p>
                <w:p w14:paraId="13C54427" w14:textId="66D5D8B1" w:rsidR="00577B54" w:rsidRDefault="00281C3E" w:rsidP="00A74322">
                  <w:pPr>
                    <w:pStyle w:val="ListParagraph"/>
                    <w:numPr>
                      <w:ilvl w:val="0"/>
                      <w:numId w:val="34"/>
                    </w:numPr>
                    <w:spacing w:line="240" w:lineRule="auto"/>
                  </w:pPr>
                  <w:r>
                    <w:t xml:space="preserve">Designed and developed </w:t>
                  </w:r>
                  <w:r w:rsidR="00D36BB5">
                    <w:t xml:space="preserve">a full </w:t>
                  </w:r>
                  <w:r w:rsidR="002102D6">
                    <w:t>stack</w:t>
                  </w:r>
                  <w:r w:rsidR="00D36BB5">
                    <w:t xml:space="preserve"> application using Node.js &amp; </w:t>
                  </w:r>
                  <w:r w:rsidR="00805C88">
                    <w:t>Vue.js</w:t>
                  </w:r>
                  <w:r w:rsidR="00D36BB5">
                    <w:t xml:space="preserve"> to gather information spread across various services and present it in a clean, concise manner</w:t>
                  </w:r>
                </w:p>
                <w:p w14:paraId="11D44CE9" w14:textId="705F3EAA" w:rsidR="00D17016" w:rsidRDefault="00281C3E" w:rsidP="00A74322">
                  <w:pPr>
                    <w:pStyle w:val="ListParagraph"/>
                    <w:numPr>
                      <w:ilvl w:val="0"/>
                      <w:numId w:val="34"/>
                    </w:numPr>
                    <w:spacing w:line="240" w:lineRule="auto"/>
                  </w:pPr>
                  <w:r>
                    <w:t>Created the backend infrastructure for a security process using python and Node.js</w:t>
                  </w:r>
                </w:p>
                <w:p w14:paraId="3079A661" w14:textId="77777777" w:rsidR="00577B54" w:rsidRDefault="00D36BB5" w:rsidP="005C296B">
                  <w:pPr>
                    <w:pStyle w:val="ListParagraph"/>
                    <w:numPr>
                      <w:ilvl w:val="0"/>
                      <w:numId w:val="34"/>
                    </w:numPr>
                    <w:spacing w:line="240" w:lineRule="auto"/>
                  </w:pPr>
                  <w:r>
                    <w:t>Implemented</w:t>
                  </w:r>
                  <w:r w:rsidR="0029656A">
                    <w:t xml:space="preserve"> several Machine Learning</w:t>
                  </w:r>
                  <w:r w:rsidR="001C0636">
                    <w:t xml:space="preserve">/AI </w:t>
                  </w:r>
                  <w:r w:rsidR="002102D6">
                    <w:t>algorithms</w:t>
                  </w:r>
                  <w:r w:rsidR="00281C3E">
                    <w:t xml:space="preserve"> to provide predictions and classifications</w:t>
                  </w:r>
                  <w:r w:rsidR="005C296B">
                    <w:t xml:space="preserve"> for the security team</w:t>
                  </w:r>
                </w:p>
                <w:p w14:paraId="189737BA" w14:textId="7287DF5D" w:rsidR="00284C01" w:rsidRPr="003F4F61" w:rsidRDefault="00180724" w:rsidP="00180724">
                  <w:pPr>
                    <w:pStyle w:val="ListParagraph"/>
                    <w:numPr>
                      <w:ilvl w:val="0"/>
                      <w:numId w:val="34"/>
                    </w:numPr>
                    <w:spacing w:line="240" w:lineRule="auto"/>
                  </w:pPr>
                  <w:r>
                    <w:t>Acted</w:t>
                  </w:r>
                  <w:r w:rsidR="00284C01">
                    <w:t xml:space="preserve"> as project manager/technical </w:t>
                  </w:r>
                  <w:r w:rsidR="00857EAB">
                    <w:t>mentor</w:t>
                  </w:r>
                  <w:r w:rsidR="00284C01">
                    <w:t xml:space="preserve"> for </w:t>
                  </w:r>
                  <w:r>
                    <w:t>a team</w:t>
                  </w:r>
                  <w:r w:rsidR="00284C01">
                    <w:t xml:space="preserve"> of softwa</w:t>
                  </w:r>
                  <w:r>
                    <w:t>re engineering interns that created a</w:t>
                  </w:r>
                  <w:r w:rsidR="00336C2E">
                    <w:t xml:space="preserve"> </w:t>
                  </w:r>
                  <w:r>
                    <w:t>full stack application powered by machine learning</w:t>
                  </w:r>
                </w:p>
              </w:tc>
            </w:tr>
            <w:tr w:rsidR="00E51878" w:rsidRPr="00DE7766" w14:paraId="719E7475" w14:textId="77777777" w:rsidTr="001C21F0">
              <w:trPr>
                <w:trHeight w:val="216"/>
              </w:trPr>
              <w:tc>
                <w:tcPr>
                  <w:tcW w:w="84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DD5B6" w14:textId="5C43D390" w:rsidR="00E51878" w:rsidRDefault="00E51878" w:rsidP="00E51878">
                  <w:pPr>
                    <w:pStyle w:val="Heading2"/>
                    <w:spacing w:beforeLines="20" w:before="48" w:afterLines="20" w:after="48"/>
                    <w:rPr>
                      <w:b w:val="0"/>
                    </w:rPr>
                  </w:pPr>
                  <w:r>
                    <w:t xml:space="preserve">Teaching Assistant, </w:t>
                  </w:r>
                  <w:r w:rsidRPr="00C03C39">
                    <w:rPr>
                      <w:b w:val="0"/>
                      <w:i/>
                    </w:rPr>
                    <w:t>University of Pittsburgh</w:t>
                  </w:r>
                  <w:r>
                    <w:rPr>
                      <w:b w:val="0"/>
                      <w:i/>
                    </w:rPr>
                    <w:t xml:space="preserve">                   </w:t>
                  </w:r>
                  <w:r w:rsidR="005C296B">
                    <w:rPr>
                      <w:b w:val="0"/>
                      <w:i/>
                    </w:rPr>
                    <w:t xml:space="preserve">                            </w:t>
                  </w:r>
                  <w:r>
                    <w:rPr>
                      <w:b w:val="0"/>
                      <w:i/>
                    </w:rPr>
                    <w:t xml:space="preserve"> </w:t>
                  </w:r>
                  <w:r w:rsidR="00336C2E">
                    <w:rPr>
                      <w:b w:val="0"/>
                    </w:rPr>
                    <w:t>Fall 2017</w:t>
                  </w:r>
                  <w:r>
                    <w:rPr>
                      <w:b w:val="0"/>
                    </w:rPr>
                    <w:t xml:space="preserve"> – Spring 201</w:t>
                  </w:r>
                  <w:r w:rsidR="00336C2E">
                    <w:rPr>
                      <w:b w:val="0"/>
                    </w:rPr>
                    <w:t>7</w:t>
                  </w:r>
                  <w:r>
                    <w:rPr>
                      <w:b w:val="0"/>
                      <w:i/>
                    </w:rPr>
                    <w:t xml:space="preserve">      </w:t>
                  </w:r>
                </w:p>
                <w:p w14:paraId="688C8FCA" w14:textId="2694E735" w:rsidR="00E51878" w:rsidRDefault="001C0636" w:rsidP="001C0636">
                  <w:pPr>
                    <w:pStyle w:val="ListParagraph"/>
                    <w:spacing w:beforeLines="20" w:before="48" w:afterLines="20" w:after="48"/>
                  </w:pPr>
                  <w:r>
                    <w:t>Taught</w:t>
                  </w:r>
                  <w:r w:rsidR="00E51878">
                    <w:t xml:space="preserve"> and </w:t>
                  </w:r>
                  <w:r>
                    <w:t>developed</w:t>
                  </w:r>
                  <w:r w:rsidR="00E51878">
                    <w:t xml:space="preserve"> a weekly two hour lab for students enrolled in</w:t>
                  </w:r>
                  <w:r w:rsidR="00985056">
                    <w:t xml:space="preserve"> </w:t>
                  </w:r>
                  <w:bookmarkStart w:id="0" w:name="_GoBack"/>
                  <w:bookmarkEnd w:id="0"/>
                  <w:r w:rsidR="00E51878">
                    <w:t>intermediate java</w:t>
                  </w:r>
                </w:p>
                <w:p w14:paraId="73752F24" w14:textId="733331BB" w:rsidR="001C0636" w:rsidRDefault="0029656A" w:rsidP="0029656A">
                  <w:pPr>
                    <w:pStyle w:val="ListParagraph"/>
                    <w:spacing w:beforeLines="20" w:before="48" w:afterLines="20" w:after="48"/>
                  </w:pPr>
                  <w:r>
                    <w:t xml:space="preserve">Acted as a liaison </w:t>
                  </w:r>
                  <w:r w:rsidR="001C0636">
                    <w:t xml:space="preserve">between students and business </w:t>
                  </w:r>
                  <w:r>
                    <w:t xml:space="preserve">partners for </w:t>
                  </w:r>
                  <w:r w:rsidR="005C296B">
                    <w:t>the undergraduate capstone</w:t>
                  </w:r>
                </w:p>
              </w:tc>
            </w:tr>
            <w:tr w:rsidR="00E51878" w:rsidRPr="00DE7766" w14:paraId="2E54FB8D" w14:textId="77777777" w:rsidTr="001C21F0">
              <w:trPr>
                <w:trHeight w:val="216"/>
              </w:trPr>
              <w:tc>
                <w:tcPr>
                  <w:tcW w:w="84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69A6C" w14:textId="13BB4083" w:rsidR="00E51878" w:rsidRPr="00C03C39" w:rsidRDefault="00E51878" w:rsidP="00E51878">
                  <w:pPr>
                    <w:pStyle w:val="Heading2"/>
                    <w:spacing w:beforeLines="20" w:before="48" w:afterLines="20" w:after="48"/>
                    <w:rPr>
                      <w:b w:val="0"/>
                    </w:rPr>
                  </w:pPr>
                  <w:r>
                    <w:t xml:space="preserve">Software Developer, </w:t>
                  </w:r>
                  <w:r>
                    <w:rPr>
                      <w:b w:val="0"/>
                      <w:i/>
                    </w:rPr>
                    <w:t xml:space="preserve">Human Engineering Research Lab                 </w:t>
                  </w:r>
                  <w:r w:rsidR="005C296B">
                    <w:rPr>
                      <w:b w:val="0"/>
                      <w:i/>
                    </w:rPr>
                    <w:t xml:space="preserve">                            </w:t>
                  </w:r>
                  <w:r>
                    <w:rPr>
                      <w:b w:val="0"/>
                      <w:i/>
                    </w:rPr>
                    <w:t xml:space="preserve"> </w:t>
                  </w:r>
                  <w:r>
                    <w:rPr>
                      <w:b w:val="0"/>
                    </w:rPr>
                    <w:t>Summer 2016</w:t>
                  </w:r>
                </w:p>
                <w:p w14:paraId="37BF0D0F" w14:textId="77777777" w:rsidR="00E51878" w:rsidRDefault="00E51878" w:rsidP="00E51878">
                  <w:pPr>
                    <w:pStyle w:val="ListParagraph"/>
                    <w:spacing w:beforeLines="20" w:before="48" w:afterLines="20" w:after="48"/>
                  </w:pPr>
                  <w:r>
                    <w:t>Developed an Android application for Vuzix Smart Glasses used in research on prosthetic limbs</w:t>
                  </w:r>
                </w:p>
                <w:p w14:paraId="3764BA89" w14:textId="77777777" w:rsidR="00E51878" w:rsidRDefault="00E51878" w:rsidP="00E51878">
                  <w:pPr>
                    <w:pStyle w:val="ListParagraph"/>
                    <w:spacing w:beforeLines="20" w:before="48" w:afterLines="20" w:after="48"/>
                  </w:pPr>
                  <w:r>
                    <w:t xml:space="preserve">Developed a server in C++ that interprets and sends data through Bluetooth to the Vuzix glasses </w:t>
                  </w:r>
                </w:p>
              </w:tc>
            </w:tr>
            <w:tr w:rsidR="00E51878" w:rsidRPr="00DE7766" w14:paraId="13551325" w14:textId="77777777" w:rsidTr="001C21F0">
              <w:trPr>
                <w:trHeight w:val="216"/>
              </w:trPr>
              <w:tc>
                <w:tcPr>
                  <w:tcW w:w="84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32BA3" w14:textId="776D7ABB" w:rsidR="00E51878" w:rsidRPr="00E51878" w:rsidRDefault="00E51878" w:rsidP="00E51878">
                  <w:pPr>
                    <w:pStyle w:val="Heading2"/>
                    <w:spacing w:beforeLines="20" w:before="48" w:afterLines="20" w:after="48"/>
                    <w:rPr>
                      <w:b w:val="0"/>
                    </w:rPr>
                  </w:pPr>
                  <w:r>
                    <w:t xml:space="preserve">Programming Advisor, </w:t>
                  </w:r>
                  <w:r>
                    <w:rPr>
                      <w:b w:val="0"/>
                      <w:i/>
                    </w:rPr>
                    <w:t xml:space="preserve">Codecademy                              </w:t>
                  </w:r>
                  <w:r w:rsidR="00336C2E">
                    <w:rPr>
                      <w:b w:val="0"/>
                      <w:i/>
                    </w:rPr>
                    <w:t xml:space="preserve">                    </w:t>
                  </w:r>
                  <w:r w:rsidRPr="00E51878">
                    <w:rPr>
                      <w:b w:val="0"/>
                    </w:rPr>
                    <w:t xml:space="preserve">Summer 2016 </w:t>
                  </w:r>
                  <w:r w:rsidR="00336C2E">
                    <w:rPr>
                      <w:b w:val="0"/>
                    </w:rPr>
                    <w:t>–</w:t>
                  </w:r>
                  <w:r w:rsidRPr="00E51878">
                    <w:rPr>
                      <w:b w:val="0"/>
                    </w:rPr>
                    <w:t xml:space="preserve"> </w:t>
                  </w:r>
                  <w:r w:rsidR="00336C2E">
                    <w:rPr>
                      <w:b w:val="0"/>
                    </w:rPr>
                    <w:t>Summer 2017</w:t>
                  </w:r>
                </w:p>
                <w:p w14:paraId="64EDD6C4" w14:textId="7F8F9A95" w:rsidR="00E51878" w:rsidRPr="00DE7766" w:rsidRDefault="00E51878" w:rsidP="00E51878">
                  <w:pPr>
                    <w:pStyle w:val="ListParagraph"/>
                    <w:spacing w:beforeLines="20" w:before="48" w:afterLines="20" w:after="48"/>
                  </w:pPr>
                  <w:r>
                    <w:t>Teacher and tutor of</w:t>
                  </w:r>
                  <w:r w:rsidR="001C0636">
                    <w:t xml:space="preserve"> various</w:t>
                  </w:r>
                  <w:r>
                    <w:t xml:space="preserve"> programming languages</w:t>
                  </w:r>
                  <w:r w:rsidR="00336C2E">
                    <w:t xml:space="preserve"> &amp; frameworks</w:t>
                  </w:r>
                  <w:r>
                    <w:t xml:space="preserve"> on Codecademy’s platform</w:t>
                  </w:r>
                </w:p>
              </w:tc>
            </w:tr>
            <w:tr w:rsidR="000268F4" w:rsidRPr="00DE7766" w14:paraId="0EB122DB" w14:textId="77777777" w:rsidTr="001C21F0">
              <w:trPr>
                <w:trHeight w:val="216"/>
              </w:trPr>
              <w:tc>
                <w:tcPr>
                  <w:tcW w:w="62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C222C" w14:textId="77777777" w:rsidR="000268F4" w:rsidRPr="000268F4" w:rsidRDefault="000268F4" w:rsidP="00E51878">
                  <w:pPr>
                    <w:pStyle w:val="Heading2"/>
                    <w:spacing w:beforeLines="20" w:before="48" w:afterLines="20" w:after="48"/>
                    <w:rPr>
                      <w:b w:val="0"/>
                      <w:i/>
                    </w:rPr>
                  </w:pPr>
                  <w:r>
                    <w:t xml:space="preserve">Founder, </w:t>
                  </w:r>
                  <w:r>
                    <w:rPr>
                      <w:b w:val="0"/>
                      <w:i/>
                    </w:rPr>
                    <w:t>Forge</w:t>
                  </w:r>
                </w:p>
              </w:tc>
              <w:tc>
                <w:tcPr>
                  <w:tcW w:w="21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7C082" w14:textId="65F5AA5A" w:rsidR="000268F4" w:rsidRDefault="00336C2E" w:rsidP="00336C2E">
                  <w:pPr>
                    <w:pStyle w:val="Dates"/>
                    <w:spacing w:beforeLines="20" w:before="48" w:afterLines="20" w:after="48"/>
                    <w:jc w:val="center"/>
                  </w:pPr>
                  <w:r>
                    <w:t xml:space="preserve">    </w:t>
                  </w:r>
                  <w:r w:rsidR="000268F4">
                    <w:t xml:space="preserve">Fall 2015 </w:t>
                  </w:r>
                  <w:r>
                    <w:t>–</w:t>
                  </w:r>
                  <w:r w:rsidR="000268F4">
                    <w:t xml:space="preserve"> </w:t>
                  </w:r>
                  <w:r>
                    <w:t>Fall 2017</w:t>
                  </w:r>
                </w:p>
              </w:tc>
            </w:tr>
            <w:tr w:rsidR="00BD4390" w:rsidRPr="00DE7766" w14:paraId="7FF4923D" w14:textId="77777777" w:rsidTr="001C21F0">
              <w:trPr>
                <w:trHeight w:val="216"/>
              </w:trPr>
              <w:tc>
                <w:tcPr>
                  <w:tcW w:w="84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2E70D" w14:textId="44D69F49" w:rsidR="00BD4390" w:rsidRDefault="00563226" w:rsidP="00E51878">
                  <w:pPr>
                    <w:pStyle w:val="ListParagraph"/>
                    <w:spacing w:beforeLines="20" w:before="48" w:afterLines="20" w:after="48"/>
                  </w:pPr>
                  <w:r>
                    <w:t>Creator of a</w:t>
                  </w:r>
                  <w:r w:rsidR="00336C2E">
                    <w:t xml:space="preserve"> startup that revolved</w:t>
                  </w:r>
                  <w:r w:rsidR="00BD4390">
                    <w:t xml:space="preserve"> around an Android and iOS social media application</w:t>
                  </w:r>
                </w:p>
                <w:p w14:paraId="6AB6C01A" w14:textId="77777777" w:rsidR="00BD4390" w:rsidRDefault="00BD4390" w:rsidP="00D36BB5">
                  <w:pPr>
                    <w:pStyle w:val="ListParagraph"/>
                    <w:spacing w:beforeLines="20" w:before="48" w:afterLines="20" w:after="48"/>
                  </w:pPr>
                  <w:r>
                    <w:t>Leader of a team of four members, as well as lead software engineer</w:t>
                  </w:r>
                </w:p>
              </w:tc>
            </w:tr>
            <w:tr w:rsidR="00BD4390" w:rsidRPr="00DE7766" w14:paraId="70FDE332" w14:textId="77777777" w:rsidTr="001C21F0">
              <w:trPr>
                <w:trHeight w:val="216"/>
              </w:trPr>
              <w:tc>
                <w:tcPr>
                  <w:tcW w:w="62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B2478" w14:textId="77777777" w:rsidR="00BD4390" w:rsidRPr="009D0100" w:rsidRDefault="00BD4390" w:rsidP="00E51878">
                  <w:pPr>
                    <w:pStyle w:val="Heading2"/>
                    <w:spacing w:beforeLines="20" w:before="48" w:afterLines="20" w:after="48"/>
                    <w:rPr>
                      <w:i/>
                    </w:rPr>
                  </w:pPr>
                  <w:r>
                    <w:t xml:space="preserve">Software Engineering Intern, </w:t>
                  </w:r>
                  <w:r w:rsidRPr="009D0100">
                    <w:rPr>
                      <w:b w:val="0"/>
                      <w:i/>
                    </w:rPr>
                    <w:t>kWantera</w:t>
                  </w:r>
                </w:p>
              </w:tc>
              <w:tc>
                <w:tcPr>
                  <w:tcW w:w="21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3089B" w14:textId="77777777" w:rsidR="00BD4390" w:rsidRDefault="00E51878" w:rsidP="00E51878">
                  <w:pPr>
                    <w:pStyle w:val="Dates"/>
                    <w:spacing w:beforeLines="20" w:before="48" w:afterLines="20" w:after="48"/>
                    <w:jc w:val="center"/>
                  </w:pPr>
                  <w:r>
                    <w:t xml:space="preserve">                     </w:t>
                  </w:r>
                  <w:r w:rsidR="00BD4390">
                    <w:t>Fall 2015</w:t>
                  </w:r>
                </w:p>
              </w:tc>
            </w:tr>
            <w:tr w:rsidR="00BD4390" w:rsidRPr="00D4662D" w14:paraId="493164B1" w14:textId="77777777" w:rsidTr="001C21F0">
              <w:trPr>
                <w:trHeight w:val="225"/>
              </w:trPr>
              <w:tc>
                <w:tcPr>
                  <w:tcW w:w="84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9D731" w14:textId="00B6C57D" w:rsidR="00153AEF" w:rsidRPr="00D4662D" w:rsidRDefault="00BD4390" w:rsidP="00153AEF">
                  <w:pPr>
                    <w:pStyle w:val="ListParagraph"/>
                    <w:spacing w:beforeLines="20" w:before="48" w:afterLines="20" w:after="48"/>
                  </w:pPr>
                  <w:r>
                    <w:t>Developer and tester for the kWantera startup, mostly leveraged using python</w:t>
                  </w:r>
                </w:p>
              </w:tc>
            </w:tr>
            <w:tr w:rsidR="00BD4390" w:rsidRPr="00D4662D" w14:paraId="57FA3DCD" w14:textId="77777777" w:rsidTr="00DA7ED7">
              <w:trPr>
                <w:trHeight w:val="648"/>
              </w:trPr>
              <w:tc>
                <w:tcPr>
                  <w:tcW w:w="84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0B7BD" w14:textId="49B4E77F" w:rsidR="00BD4390" w:rsidRPr="004C07B6" w:rsidRDefault="00BD4390" w:rsidP="00E51878">
                  <w:pPr>
                    <w:pStyle w:val="Location"/>
                    <w:spacing w:beforeLines="20" w:before="48" w:afterLines="20" w:after="48"/>
                    <w:rPr>
                      <w:i w:val="0"/>
                    </w:rPr>
                  </w:pPr>
                  <w:r>
                    <w:rPr>
                      <w:b/>
                      <w:i w:val="0"/>
                    </w:rPr>
                    <w:t xml:space="preserve">Software Engineering Intern, </w:t>
                  </w:r>
                  <w:r>
                    <w:t>University of Pittsburgh Medical Center</w:t>
                  </w:r>
                  <w:r w:rsidR="005C296B">
                    <w:rPr>
                      <w:b/>
                      <w:i w:val="0"/>
                    </w:rPr>
                    <w:t xml:space="preserve">                         </w:t>
                  </w:r>
                  <w:r>
                    <w:rPr>
                      <w:b/>
                      <w:i w:val="0"/>
                    </w:rPr>
                    <w:t xml:space="preserve"> </w:t>
                  </w:r>
                  <w:r>
                    <w:rPr>
                      <w:i w:val="0"/>
                    </w:rPr>
                    <w:t>Summer 2015</w:t>
                  </w:r>
                  <w:r>
                    <w:rPr>
                      <w:b/>
                      <w:i w:val="0"/>
                    </w:rPr>
                    <w:t xml:space="preserve">                                 </w:t>
                  </w:r>
                  <w:r>
                    <w:rPr>
                      <w:i w:val="0"/>
                    </w:rPr>
                    <w:t xml:space="preserve">     </w:t>
                  </w:r>
                </w:p>
                <w:p w14:paraId="4D97EA09" w14:textId="2821C181" w:rsidR="001C21F0" w:rsidRPr="004C07B6" w:rsidRDefault="00BD4390" w:rsidP="001C21F0">
                  <w:pPr>
                    <w:pStyle w:val="ListParagraph"/>
                    <w:spacing w:beforeLines="20" w:before="48" w:afterLines="20" w:after="48"/>
                  </w:pPr>
                  <w:r>
                    <w:t>Deve</w:t>
                  </w:r>
                  <w:r w:rsidR="008C1DF7">
                    <w:t>loped automation scripts using C</w:t>
                  </w:r>
                  <w:r>
                    <w:t># and JQuery on a Selenium backed Framework</w:t>
                  </w:r>
                  <w:r w:rsidR="00DA7ED7">
                    <w:t xml:space="preserve">                  </w:t>
                  </w:r>
                </w:p>
              </w:tc>
            </w:tr>
          </w:tbl>
          <w:p w14:paraId="3B5C0A0C" w14:textId="77777777" w:rsidR="00BD4390" w:rsidRPr="00F24C47" w:rsidRDefault="00BD4390" w:rsidP="00E51878">
            <w:pPr>
              <w:pStyle w:val="Heading2"/>
              <w:spacing w:beforeLines="20" w:before="48" w:afterLines="20" w:after="48"/>
              <w:rPr>
                <w:b w:val="0"/>
              </w:rPr>
            </w:pPr>
          </w:p>
        </w:tc>
      </w:tr>
      <w:tr w:rsidR="009548CA" w:rsidRPr="00DE7766" w14:paraId="52382AE6" w14:textId="77777777" w:rsidTr="00DE3A67">
        <w:trPr>
          <w:trHeight w:val="360"/>
        </w:trPr>
        <w:tc>
          <w:tcPr>
            <w:tcW w:w="8856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96BF5E" w14:textId="77777777" w:rsidR="009548CA" w:rsidRPr="00F24C47" w:rsidRDefault="008E1169" w:rsidP="00E51878">
            <w:pPr>
              <w:pStyle w:val="Heading2"/>
              <w:spacing w:beforeLines="20" w:before="48" w:afterLines="20" w:after="48"/>
              <w:rPr>
                <w:b w:val="0"/>
              </w:rPr>
            </w:pPr>
            <w:r>
              <w:rPr>
                <w:b w:val="0"/>
              </w:rPr>
              <w:t>TECHNICAL</w:t>
            </w:r>
            <w:r w:rsidR="00F24C47">
              <w:rPr>
                <w:b w:val="0"/>
              </w:rPr>
              <w:t xml:space="preserve"> SKILLS</w:t>
            </w:r>
          </w:p>
        </w:tc>
      </w:tr>
      <w:tr w:rsidR="00DD1B61" w:rsidRPr="00DE7766" w14:paraId="2FB2C248" w14:textId="77777777" w:rsidTr="0051149F">
        <w:trPr>
          <w:trHeight w:val="152"/>
        </w:trPr>
        <w:tc>
          <w:tcPr>
            <w:tcW w:w="8856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FD2AAC5" w14:textId="77777777" w:rsidR="00DD1B61" w:rsidRPr="00116379" w:rsidRDefault="00DD1B61" w:rsidP="00E51878">
            <w:pPr>
              <w:pStyle w:val="Heading2"/>
              <w:spacing w:beforeLines="20" w:before="48" w:afterLines="20" w:after="48"/>
            </w:pPr>
            <w:r w:rsidRPr="00116379">
              <w:t>Languages</w:t>
            </w:r>
          </w:p>
          <w:p w14:paraId="5FEE3303" w14:textId="21CC18A7" w:rsidR="00DD1B61" w:rsidRPr="00CB314D" w:rsidRDefault="00DD1B61" w:rsidP="00E51878">
            <w:pPr>
              <w:pStyle w:val="BusinessNameDates"/>
              <w:numPr>
                <w:ilvl w:val="0"/>
                <w:numId w:val="38"/>
              </w:numPr>
              <w:spacing w:beforeLines="20" w:before="48" w:afterLines="20" w:after="48"/>
              <w:rPr>
                <w:rFonts w:asciiTheme="minorHAnsi" w:hAnsiTheme="minorHAnsi" w:cstheme="minorHAnsi"/>
                <w:sz w:val="16"/>
                <w:szCs w:val="16"/>
              </w:rPr>
            </w:pPr>
            <w:r w:rsidRPr="00CB314D">
              <w:rPr>
                <w:rFonts w:asciiTheme="minorHAnsi" w:hAnsiTheme="minorHAnsi" w:cstheme="minorHAnsi"/>
                <w:sz w:val="16"/>
                <w:szCs w:val="16"/>
              </w:rPr>
              <w:t>Java,</w:t>
            </w:r>
            <w:r w:rsidR="00393E3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80278">
              <w:rPr>
                <w:rFonts w:asciiTheme="minorHAnsi" w:hAnsiTheme="minorHAnsi" w:cstheme="minorHAnsi"/>
                <w:sz w:val="16"/>
                <w:szCs w:val="16"/>
              </w:rPr>
              <w:t>Node</w:t>
            </w:r>
            <w:r w:rsidR="00393E38">
              <w:rPr>
                <w:rFonts w:asciiTheme="minorHAnsi" w:hAnsiTheme="minorHAnsi" w:cstheme="minorHAnsi"/>
                <w:sz w:val="16"/>
                <w:szCs w:val="16"/>
              </w:rPr>
              <w:t>, Python,</w:t>
            </w:r>
            <w:r w:rsidRPr="00CB314D">
              <w:rPr>
                <w:rFonts w:asciiTheme="minorHAnsi" w:hAnsiTheme="minorHAnsi" w:cstheme="minorHAnsi"/>
                <w:sz w:val="16"/>
                <w:szCs w:val="16"/>
              </w:rPr>
              <w:t xml:space="preserve"> C#,</w:t>
            </w:r>
            <w:r w:rsidR="00FC634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C634F" w:rsidRPr="00CB314D">
              <w:rPr>
                <w:rFonts w:asciiTheme="minorHAnsi" w:hAnsiTheme="minorHAnsi" w:cstheme="minorHAnsi"/>
                <w:sz w:val="16"/>
                <w:szCs w:val="16"/>
              </w:rPr>
              <w:t>PHP</w:t>
            </w:r>
            <w:r w:rsidR="00FC634F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580278">
              <w:rPr>
                <w:rFonts w:asciiTheme="minorHAnsi" w:hAnsiTheme="minorHAnsi" w:cstheme="minorHAnsi"/>
                <w:sz w:val="16"/>
                <w:szCs w:val="16"/>
              </w:rPr>
              <w:t xml:space="preserve"> React,</w:t>
            </w:r>
            <w:r w:rsidR="005B109F">
              <w:rPr>
                <w:rFonts w:asciiTheme="minorHAnsi" w:hAnsiTheme="minorHAnsi" w:cstheme="minorHAnsi"/>
                <w:sz w:val="16"/>
                <w:szCs w:val="16"/>
              </w:rPr>
              <w:t xml:space="preserve"> C</w:t>
            </w:r>
            <w:r w:rsidRPr="00CB314D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985CC8">
              <w:rPr>
                <w:rFonts w:asciiTheme="minorHAnsi" w:hAnsiTheme="minorHAnsi" w:cstheme="minorHAnsi"/>
                <w:sz w:val="16"/>
                <w:szCs w:val="16"/>
              </w:rPr>
              <w:t xml:space="preserve">Matlab, </w:t>
            </w:r>
            <w:r w:rsidRPr="00CB314D">
              <w:rPr>
                <w:rFonts w:asciiTheme="minorHAnsi" w:hAnsiTheme="minorHAnsi" w:cstheme="minorHAnsi"/>
                <w:sz w:val="16"/>
                <w:szCs w:val="16"/>
              </w:rPr>
              <w:t>HTML</w:t>
            </w:r>
            <w:r w:rsidR="00FC634F">
              <w:rPr>
                <w:rFonts w:asciiTheme="minorHAnsi" w:hAnsiTheme="minorHAnsi" w:cstheme="minorHAnsi"/>
                <w:sz w:val="16"/>
                <w:szCs w:val="16"/>
              </w:rPr>
              <w:t>5, MySQL</w:t>
            </w:r>
            <w:r w:rsidR="00E21D5F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E60E7E">
              <w:rPr>
                <w:rFonts w:asciiTheme="minorHAnsi" w:hAnsiTheme="minorHAnsi" w:cstheme="minorHAnsi"/>
                <w:sz w:val="16"/>
                <w:szCs w:val="16"/>
              </w:rPr>
              <w:t>TensorFlow</w:t>
            </w:r>
            <w:r w:rsidR="00E21D5F">
              <w:rPr>
                <w:rFonts w:asciiTheme="minorHAnsi" w:hAnsiTheme="minorHAnsi" w:cstheme="minorHAnsi"/>
                <w:sz w:val="16"/>
                <w:szCs w:val="16"/>
              </w:rPr>
              <w:t>, CSS, C</w:t>
            </w:r>
            <w:r w:rsidR="00E60E7E">
              <w:rPr>
                <w:rFonts w:asciiTheme="minorHAnsi" w:hAnsiTheme="minorHAnsi" w:cstheme="minorHAnsi"/>
                <w:sz w:val="16"/>
                <w:szCs w:val="16"/>
              </w:rPr>
              <w:t>++</w:t>
            </w:r>
            <w:r w:rsidR="00E21D5F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D36BB5">
              <w:rPr>
                <w:rFonts w:asciiTheme="minorHAnsi" w:hAnsiTheme="minorHAnsi" w:cstheme="minorHAnsi"/>
                <w:sz w:val="16"/>
                <w:szCs w:val="16"/>
              </w:rPr>
              <w:t xml:space="preserve"> Javascript</w:t>
            </w:r>
          </w:p>
          <w:p w14:paraId="5027E610" w14:textId="77777777" w:rsidR="00DD1B61" w:rsidRDefault="00985CC8" w:rsidP="00E51878">
            <w:pPr>
              <w:pStyle w:val="Heading2"/>
              <w:spacing w:beforeLines="20" w:before="48" w:afterLines="20" w:after="48"/>
            </w:pPr>
            <w:r>
              <w:t>Skills</w:t>
            </w:r>
          </w:p>
          <w:p w14:paraId="25B1C3D6" w14:textId="3B16AFB3" w:rsidR="00DD1B61" w:rsidRDefault="00580278" w:rsidP="00B76AA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/>
            </w:pPr>
            <w:r>
              <w:t xml:space="preserve">Full stack web development, </w:t>
            </w:r>
            <w:r w:rsidR="00DD1B61">
              <w:t xml:space="preserve">Android </w:t>
            </w:r>
            <w:r w:rsidR="00393E38">
              <w:t>Development</w:t>
            </w:r>
            <w:r w:rsidR="00565296">
              <w:t xml:space="preserve">, </w:t>
            </w:r>
            <w:r w:rsidR="00B76AA8">
              <w:t xml:space="preserve">Unreal game development, Machine learning, HyperLedger, </w:t>
            </w:r>
            <w:r w:rsidR="0044677F">
              <w:t>Quantum Computing Kit</w:t>
            </w:r>
            <w:r w:rsidR="00D36BB5">
              <w:t>, API development</w:t>
            </w:r>
            <w:r w:rsidR="00D837A0">
              <w:t>, Elasticsearch</w:t>
            </w:r>
          </w:p>
        </w:tc>
      </w:tr>
      <w:tr w:rsidR="00F24C47" w:rsidRPr="00DE7766" w14:paraId="1FE8AD4D" w14:textId="77777777" w:rsidTr="00DE3A67">
        <w:trPr>
          <w:trHeight w:val="360"/>
        </w:trPr>
        <w:tc>
          <w:tcPr>
            <w:tcW w:w="8856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7D42051" w14:textId="77777777" w:rsidR="00F24C47" w:rsidRDefault="00DD1B61" w:rsidP="00E51878">
            <w:pPr>
              <w:pStyle w:val="Heading2"/>
              <w:spacing w:beforeLines="20" w:before="48" w:afterLines="20" w:after="48"/>
              <w:rPr>
                <w:b w:val="0"/>
              </w:rPr>
            </w:pPr>
            <w:r>
              <w:rPr>
                <w:b w:val="0"/>
              </w:rPr>
              <w:t>ACHIEVEMENTS</w:t>
            </w:r>
          </w:p>
        </w:tc>
      </w:tr>
      <w:tr w:rsidR="00BB20DC" w:rsidRPr="00DE7766" w14:paraId="7CC36874" w14:textId="77777777" w:rsidTr="009A5E59">
        <w:trPr>
          <w:trHeight w:val="360"/>
        </w:trPr>
        <w:tc>
          <w:tcPr>
            <w:tcW w:w="8856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82E9FBC" w14:textId="77777777" w:rsidR="00DA6BD3" w:rsidRDefault="00DA6BD3" w:rsidP="00876496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/>
            </w:pPr>
            <w:r>
              <w:t xml:space="preserve">Member of Upsilon Pi Epsilon honors </w:t>
            </w:r>
            <w:r w:rsidR="004B73CD">
              <w:t xml:space="preserve">computing </w:t>
            </w:r>
            <w:r>
              <w:t>society</w:t>
            </w:r>
          </w:p>
          <w:p w14:paraId="3D9D5CE0" w14:textId="5900D5A4" w:rsidR="000E1EE2" w:rsidRDefault="000E1EE2" w:rsidP="00876496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/>
            </w:pPr>
            <w:r>
              <w:t>IBM Rising Star award winner</w:t>
            </w:r>
          </w:p>
          <w:p w14:paraId="2FB2E336" w14:textId="01BFFEC4" w:rsidR="00876496" w:rsidRPr="00BB20DC" w:rsidRDefault="002102D6" w:rsidP="000E1EE2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/>
            </w:pPr>
            <w:r>
              <w:t>Team lead of an</w:t>
            </w:r>
            <w:r w:rsidR="00045B8B">
              <w:t xml:space="preserve"> award winning</w:t>
            </w:r>
            <w:r>
              <w:t xml:space="preserve"> augmented reality</w:t>
            </w:r>
            <w:r w:rsidR="00045B8B">
              <w:t xml:space="preserve"> project developed with </w:t>
            </w:r>
            <w:r w:rsidR="005725CC">
              <w:t>IBM</w:t>
            </w:r>
            <w:r w:rsidR="00045B8B">
              <w:t xml:space="preserve"> new hires</w:t>
            </w:r>
            <w:r>
              <w:t xml:space="preserve"> </w:t>
            </w:r>
          </w:p>
        </w:tc>
      </w:tr>
    </w:tbl>
    <w:p w14:paraId="6F8B222C" w14:textId="77777777" w:rsidR="005578DF" w:rsidRPr="005578DF" w:rsidRDefault="005578DF" w:rsidP="005725CC">
      <w:pPr>
        <w:spacing w:beforeLines="20" w:before="48" w:afterLines="20" w:after="48"/>
      </w:pPr>
    </w:p>
    <w:sectPr w:rsidR="005578DF" w:rsidRPr="005578DF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DD170" w14:textId="77777777" w:rsidR="009F033A" w:rsidRDefault="009F033A" w:rsidP="005725CC">
      <w:pPr>
        <w:spacing w:before="0" w:after="0" w:line="240" w:lineRule="auto"/>
      </w:pPr>
      <w:r>
        <w:separator/>
      </w:r>
    </w:p>
  </w:endnote>
  <w:endnote w:type="continuationSeparator" w:id="0">
    <w:p w14:paraId="0BD1E39D" w14:textId="77777777" w:rsidR="009F033A" w:rsidRDefault="009F033A" w:rsidP="005725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4BFBC" w14:textId="77777777" w:rsidR="009F033A" w:rsidRDefault="009F033A" w:rsidP="005725CC">
      <w:pPr>
        <w:spacing w:before="0" w:after="0" w:line="240" w:lineRule="auto"/>
      </w:pPr>
      <w:r>
        <w:separator/>
      </w:r>
    </w:p>
  </w:footnote>
  <w:footnote w:type="continuationSeparator" w:id="0">
    <w:p w14:paraId="5EA3B32C" w14:textId="77777777" w:rsidR="009F033A" w:rsidRDefault="009F033A" w:rsidP="005725C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F6C1F"/>
    <w:multiLevelType w:val="hybridMultilevel"/>
    <w:tmpl w:val="5A5610C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07295F0C"/>
    <w:multiLevelType w:val="hybridMultilevel"/>
    <w:tmpl w:val="3768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0358A5"/>
    <w:multiLevelType w:val="hybridMultilevel"/>
    <w:tmpl w:val="D77A1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A08790D"/>
    <w:multiLevelType w:val="hybridMultilevel"/>
    <w:tmpl w:val="8ED28A06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5">
    <w:nsid w:val="0CE42E7E"/>
    <w:multiLevelType w:val="hybridMultilevel"/>
    <w:tmpl w:val="8A7ACA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2B1BA6"/>
    <w:multiLevelType w:val="hybridMultilevel"/>
    <w:tmpl w:val="CB2E47D2"/>
    <w:lvl w:ilvl="0" w:tplc="040C000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abstractNum w:abstractNumId="17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06552E5"/>
    <w:multiLevelType w:val="hybridMultilevel"/>
    <w:tmpl w:val="E6584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95799"/>
    <w:multiLevelType w:val="hybridMultilevel"/>
    <w:tmpl w:val="B836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386807"/>
    <w:multiLevelType w:val="hybridMultilevel"/>
    <w:tmpl w:val="61F8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20D72"/>
    <w:multiLevelType w:val="hybridMultilevel"/>
    <w:tmpl w:val="161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A41205"/>
    <w:multiLevelType w:val="hybridMultilevel"/>
    <w:tmpl w:val="C0EA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B40223"/>
    <w:multiLevelType w:val="hybridMultilevel"/>
    <w:tmpl w:val="6046ECC6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6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9A2052"/>
    <w:multiLevelType w:val="hybridMultilevel"/>
    <w:tmpl w:val="21B0C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A18E7"/>
    <w:multiLevelType w:val="hybridMultilevel"/>
    <w:tmpl w:val="083682C6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0">
    <w:nsid w:val="656E7EC5"/>
    <w:multiLevelType w:val="hybridMultilevel"/>
    <w:tmpl w:val="447A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>
    <w:nsid w:val="690C3153"/>
    <w:multiLevelType w:val="hybridMultilevel"/>
    <w:tmpl w:val="4B3CD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EC41A6"/>
    <w:multiLevelType w:val="hybridMultilevel"/>
    <w:tmpl w:val="99F8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CB0474"/>
    <w:multiLevelType w:val="hybridMultilevel"/>
    <w:tmpl w:val="EC52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6">
    <w:nsid w:val="77F83FD8"/>
    <w:multiLevelType w:val="hybridMultilevel"/>
    <w:tmpl w:val="FC58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D7ED8"/>
    <w:multiLevelType w:val="hybridMultilevel"/>
    <w:tmpl w:val="0B2AA0EE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8">
    <w:nsid w:val="7BB04F90"/>
    <w:multiLevelType w:val="hybridMultilevel"/>
    <w:tmpl w:val="32B019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8B28AD"/>
    <w:multiLevelType w:val="hybridMultilevel"/>
    <w:tmpl w:val="102CA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9"/>
  </w:num>
  <w:num w:numId="3">
    <w:abstractNumId w:val="11"/>
  </w:num>
  <w:num w:numId="4">
    <w:abstractNumId w:val="17"/>
  </w:num>
  <w:num w:numId="5">
    <w:abstractNumId w:val="18"/>
  </w:num>
  <w:num w:numId="6">
    <w:abstractNumId w:val="31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40"/>
  </w:num>
  <w:num w:numId="19">
    <w:abstractNumId w:val="30"/>
  </w:num>
  <w:num w:numId="20">
    <w:abstractNumId w:val="24"/>
  </w:num>
  <w:num w:numId="21">
    <w:abstractNumId w:val="12"/>
  </w:num>
  <w:num w:numId="22">
    <w:abstractNumId w:val="26"/>
  </w:num>
  <w:num w:numId="23">
    <w:abstractNumId w:val="23"/>
  </w:num>
  <w:num w:numId="24">
    <w:abstractNumId w:val="13"/>
  </w:num>
  <w:num w:numId="25">
    <w:abstractNumId w:val="10"/>
  </w:num>
  <w:num w:numId="26">
    <w:abstractNumId w:val="14"/>
  </w:num>
  <w:num w:numId="27">
    <w:abstractNumId w:val="21"/>
  </w:num>
  <w:num w:numId="28">
    <w:abstractNumId w:val="29"/>
  </w:num>
  <w:num w:numId="29">
    <w:abstractNumId w:val="37"/>
  </w:num>
  <w:num w:numId="30">
    <w:abstractNumId w:val="33"/>
  </w:num>
  <w:num w:numId="31">
    <w:abstractNumId w:val="25"/>
  </w:num>
  <w:num w:numId="32">
    <w:abstractNumId w:val="36"/>
  </w:num>
  <w:num w:numId="33">
    <w:abstractNumId w:val="22"/>
  </w:num>
  <w:num w:numId="34">
    <w:abstractNumId w:val="32"/>
  </w:num>
  <w:num w:numId="35">
    <w:abstractNumId w:val="38"/>
  </w:num>
  <w:num w:numId="36">
    <w:abstractNumId w:val="15"/>
  </w:num>
  <w:num w:numId="37">
    <w:abstractNumId w:val="34"/>
  </w:num>
  <w:num w:numId="38">
    <w:abstractNumId w:val="39"/>
  </w:num>
  <w:num w:numId="39">
    <w:abstractNumId w:val="16"/>
  </w:num>
  <w:num w:numId="40">
    <w:abstractNumId w:val="2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5E"/>
    <w:rsid w:val="000022EB"/>
    <w:rsid w:val="000074C9"/>
    <w:rsid w:val="000268F4"/>
    <w:rsid w:val="00031B53"/>
    <w:rsid w:val="00041AAC"/>
    <w:rsid w:val="00045B8B"/>
    <w:rsid w:val="00075E73"/>
    <w:rsid w:val="000B0EE9"/>
    <w:rsid w:val="000E1EE2"/>
    <w:rsid w:val="000F4FE6"/>
    <w:rsid w:val="0010077D"/>
    <w:rsid w:val="00111D84"/>
    <w:rsid w:val="00116379"/>
    <w:rsid w:val="001457D6"/>
    <w:rsid w:val="00153AEF"/>
    <w:rsid w:val="001545D2"/>
    <w:rsid w:val="00180724"/>
    <w:rsid w:val="0019747F"/>
    <w:rsid w:val="001B1BAB"/>
    <w:rsid w:val="001C0636"/>
    <w:rsid w:val="001C0772"/>
    <w:rsid w:val="001C21F0"/>
    <w:rsid w:val="002102D6"/>
    <w:rsid w:val="0025418C"/>
    <w:rsid w:val="00263742"/>
    <w:rsid w:val="00281C3E"/>
    <w:rsid w:val="00281DBD"/>
    <w:rsid w:val="00284C01"/>
    <w:rsid w:val="002911C8"/>
    <w:rsid w:val="00292FB8"/>
    <w:rsid w:val="0029656A"/>
    <w:rsid w:val="002D122C"/>
    <w:rsid w:val="00301257"/>
    <w:rsid w:val="00336C2E"/>
    <w:rsid w:val="00361AFB"/>
    <w:rsid w:val="00370664"/>
    <w:rsid w:val="00374E86"/>
    <w:rsid w:val="00393E38"/>
    <w:rsid w:val="003C0A5E"/>
    <w:rsid w:val="003C60AA"/>
    <w:rsid w:val="003D049E"/>
    <w:rsid w:val="003E51AB"/>
    <w:rsid w:val="003F4F61"/>
    <w:rsid w:val="003F5303"/>
    <w:rsid w:val="00400D3C"/>
    <w:rsid w:val="00407131"/>
    <w:rsid w:val="0041118B"/>
    <w:rsid w:val="00433CBF"/>
    <w:rsid w:val="0044677F"/>
    <w:rsid w:val="004704B4"/>
    <w:rsid w:val="004B7270"/>
    <w:rsid w:val="004B73CD"/>
    <w:rsid w:val="004C07B6"/>
    <w:rsid w:val="004F0831"/>
    <w:rsid w:val="004F3027"/>
    <w:rsid w:val="0051149F"/>
    <w:rsid w:val="005250E7"/>
    <w:rsid w:val="0054625B"/>
    <w:rsid w:val="00555CA0"/>
    <w:rsid w:val="005578DF"/>
    <w:rsid w:val="00563226"/>
    <w:rsid w:val="00565296"/>
    <w:rsid w:val="005725CC"/>
    <w:rsid w:val="00577B54"/>
    <w:rsid w:val="00580278"/>
    <w:rsid w:val="0058486E"/>
    <w:rsid w:val="00594EBC"/>
    <w:rsid w:val="005B109F"/>
    <w:rsid w:val="005C296B"/>
    <w:rsid w:val="005C5D33"/>
    <w:rsid w:val="005D5503"/>
    <w:rsid w:val="00663FF0"/>
    <w:rsid w:val="006962EF"/>
    <w:rsid w:val="006A562B"/>
    <w:rsid w:val="006D3800"/>
    <w:rsid w:val="006E2432"/>
    <w:rsid w:val="006E3F4E"/>
    <w:rsid w:val="00707C1C"/>
    <w:rsid w:val="00713B8B"/>
    <w:rsid w:val="00723F8C"/>
    <w:rsid w:val="00760B28"/>
    <w:rsid w:val="00790D50"/>
    <w:rsid w:val="00797BAA"/>
    <w:rsid w:val="007A2F12"/>
    <w:rsid w:val="007D5AB6"/>
    <w:rsid w:val="00805C88"/>
    <w:rsid w:val="008444BA"/>
    <w:rsid w:val="00857EAB"/>
    <w:rsid w:val="00876496"/>
    <w:rsid w:val="008C1DF7"/>
    <w:rsid w:val="008D29C2"/>
    <w:rsid w:val="008E1169"/>
    <w:rsid w:val="008E18D5"/>
    <w:rsid w:val="0090297C"/>
    <w:rsid w:val="0090731C"/>
    <w:rsid w:val="00907793"/>
    <w:rsid w:val="0091355A"/>
    <w:rsid w:val="00924291"/>
    <w:rsid w:val="00924CC3"/>
    <w:rsid w:val="0094042C"/>
    <w:rsid w:val="009548CA"/>
    <w:rsid w:val="0096764B"/>
    <w:rsid w:val="00970F50"/>
    <w:rsid w:val="00985056"/>
    <w:rsid w:val="00985CC8"/>
    <w:rsid w:val="00986F96"/>
    <w:rsid w:val="00987217"/>
    <w:rsid w:val="009A5E59"/>
    <w:rsid w:val="009C7F18"/>
    <w:rsid w:val="009D0100"/>
    <w:rsid w:val="009F033A"/>
    <w:rsid w:val="00A07D6A"/>
    <w:rsid w:val="00A200D4"/>
    <w:rsid w:val="00A33D7B"/>
    <w:rsid w:val="00A439B1"/>
    <w:rsid w:val="00A54859"/>
    <w:rsid w:val="00A55A33"/>
    <w:rsid w:val="00A63E63"/>
    <w:rsid w:val="00A74109"/>
    <w:rsid w:val="00A74322"/>
    <w:rsid w:val="00A8419E"/>
    <w:rsid w:val="00A84E65"/>
    <w:rsid w:val="00A86155"/>
    <w:rsid w:val="00AC26FD"/>
    <w:rsid w:val="00AD0869"/>
    <w:rsid w:val="00AE24A5"/>
    <w:rsid w:val="00AF1168"/>
    <w:rsid w:val="00B04FA3"/>
    <w:rsid w:val="00B23874"/>
    <w:rsid w:val="00B54803"/>
    <w:rsid w:val="00B75C03"/>
    <w:rsid w:val="00B76AA8"/>
    <w:rsid w:val="00B878BE"/>
    <w:rsid w:val="00BB20DC"/>
    <w:rsid w:val="00BD4390"/>
    <w:rsid w:val="00BE25F2"/>
    <w:rsid w:val="00BF5745"/>
    <w:rsid w:val="00BF79F0"/>
    <w:rsid w:val="00C03C39"/>
    <w:rsid w:val="00C069B4"/>
    <w:rsid w:val="00C229DB"/>
    <w:rsid w:val="00C26C9C"/>
    <w:rsid w:val="00C302EE"/>
    <w:rsid w:val="00C36C28"/>
    <w:rsid w:val="00C37846"/>
    <w:rsid w:val="00C501CF"/>
    <w:rsid w:val="00C55F0B"/>
    <w:rsid w:val="00C72066"/>
    <w:rsid w:val="00CB2775"/>
    <w:rsid w:val="00CB314D"/>
    <w:rsid w:val="00CC2822"/>
    <w:rsid w:val="00CD22BE"/>
    <w:rsid w:val="00D166D9"/>
    <w:rsid w:val="00D17016"/>
    <w:rsid w:val="00D27016"/>
    <w:rsid w:val="00D33085"/>
    <w:rsid w:val="00D36BB5"/>
    <w:rsid w:val="00D449BA"/>
    <w:rsid w:val="00D4662D"/>
    <w:rsid w:val="00D6087E"/>
    <w:rsid w:val="00D720EA"/>
    <w:rsid w:val="00D763C8"/>
    <w:rsid w:val="00D77920"/>
    <w:rsid w:val="00D837A0"/>
    <w:rsid w:val="00D97489"/>
    <w:rsid w:val="00DA6BD3"/>
    <w:rsid w:val="00DA7ED7"/>
    <w:rsid w:val="00DD1B61"/>
    <w:rsid w:val="00DD32A1"/>
    <w:rsid w:val="00DE3A67"/>
    <w:rsid w:val="00DE6CFD"/>
    <w:rsid w:val="00DE7766"/>
    <w:rsid w:val="00E21D5F"/>
    <w:rsid w:val="00E33FCE"/>
    <w:rsid w:val="00E43B8C"/>
    <w:rsid w:val="00E51878"/>
    <w:rsid w:val="00E60E7E"/>
    <w:rsid w:val="00EF2959"/>
    <w:rsid w:val="00F24C47"/>
    <w:rsid w:val="00F30000"/>
    <w:rsid w:val="00F510D1"/>
    <w:rsid w:val="00F566A9"/>
    <w:rsid w:val="00F76CA8"/>
    <w:rsid w:val="00FC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F5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customStyle="1" w:styleId="BusinessNameDates">
    <w:name w:val="Business Name &amp; Dates"/>
    <w:basedOn w:val="Location"/>
    <w:qFormat/>
    <w:rsid w:val="00370664"/>
    <w:pPr>
      <w:spacing w:before="0" w:after="0" w:line="240" w:lineRule="auto"/>
    </w:pPr>
    <w:rPr>
      <w:rFonts w:ascii="Verdana" w:hAnsi="Verdana" w:cs="Courier New"/>
      <w:i w:val="0"/>
      <w:spacing w:val="0"/>
      <w:sz w:val="19"/>
      <w:szCs w:val="20"/>
    </w:rPr>
  </w:style>
  <w:style w:type="paragraph" w:customStyle="1" w:styleId="Overviewbullets">
    <w:name w:val="Overview bullets"/>
    <w:basedOn w:val="PlainText"/>
    <w:rsid w:val="00407131"/>
    <w:pPr>
      <w:numPr>
        <w:numId w:val="22"/>
      </w:numPr>
      <w:tabs>
        <w:tab w:val="clear" w:pos="360"/>
        <w:tab w:val="num" w:pos="1440"/>
      </w:tabs>
      <w:spacing w:before="180" w:after="180"/>
      <w:ind w:left="1440"/>
      <w:jc w:val="both"/>
    </w:pPr>
    <w:rPr>
      <w:rFonts w:ascii="Verdana" w:hAnsi="Verdana" w:cs="Courier New"/>
      <w:bCs/>
      <w:spacing w:val="0"/>
      <w:sz w:val="19"/>
      <w:szCs w:val="19"/>
    </w:rPr>
  </w:style>
  <w:style w:type="paragraph" w:styleId="PlainText">
    <w:name w:val="Plain Text"/>
    <w:basedOn w:val="Normal"/>
    <w:link w:val="PlainTextChar"/>
    <w:semiHidden/>
    <w:unhideWhenUsed/>
    <w:rsid w:val="00407131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07131"/>
    <w:rPr>
      <w:rFonts w:ascii="Consolas" w:hAnsi="Consolas"/>
      <w:spacing w:val="10"/>
      <w:sz w:val="21"/>
      <w:szCs w:val="21"/>
    </w:rPr>
  </w:style>
  <w:style w:type="table" w:styleId="TableGrid">
    <w:name w:val="Table Grid"/>
    <w:basedOn w:val="TableNormal"/>
    <w:rsid w:val="009D01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760B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60B2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60B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0B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0B2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60B2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blic-profile-url">
    <w:name w:val="public-profile-url"/>
    <w:basedOn w:val="DefaultParagraphFont"/>
    <w:rsid w:val="00BD4390"/>
  </w:style>
  <w:style w:type="character" w:styleId="Hyperlink">
    <w:name w:val="Hyperlink"/>
    <w:basedOn w:val="DefaultParagraphFont"/>
    <w:unhideWhenUsed/>
    <w:rsid w:val="00BD4390"/>
    <w:rPr>
      <w:color w:val="0000FF" w:themeColor="hyperlink"/>
      <w:u w:val="single"/>
    </w:rPr>
  </w:style>
  <w:style w:type="table" w:styleId="TableTheme">
    <w:name w:val="Table Theme"/>
    <w:basedOn w:val="TableNormal"/>
    <w:rsid w:val="00A63E63"/>
    <w:pPr>
      <w:spacing w:before="40" w:after="4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rsid w:val="00B23874"/>
    <w:pPr>
      <w:spacing w:before="40" w:after="40" w:line="276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Header">
    <w:name w:val="header"/>
    <w:basedOn w:val="Normal"/>
    <w:link w:val="HeaderChar"/>
    <w:unhideWhenUsed/>
    <w:rsid w:val="005725C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5725CC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5725C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5725CC"/>
    <w:rPr>
      <w:rFonts w:asciiTheme="minorHAnsi" w:hAnsiTheme="minorHAnsi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Ishdavis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0535BD-2A7C-634D-BB30-2F7FE5E4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C:\Users\Ishdavis\AppData\Roaming\Microsoft\Templates\Computer programmer resume.dotx</Template>
  <TotalTime>281</TotalTime>
  <Pages>2</Pages>
  <Words>450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subject/>
  <dc:creator>ish davis</dc:creator>
  <cp:keywords/>
  <dc:description/>
  <cp:lastModifiedBy>Ish Davis</cp:lastModifiedBy>
  <cp:revision>16</cp:revision>
  <cp:lastPrinted>2004-03-09T22:36:00Z</cp:lastPrinted>
  <dcterms:created xsi:type="dcterms:W3CDTF">2016-08-09T22:10:00Z</dcterms:created>
  <dcterms:modified xsi:type="dcterms:W3CDTF">2018-11-20T16:11:00Z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